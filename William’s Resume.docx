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0D2" w14:textId="454E1D61" w:rsidR="00D17D31" w:rsidRDefault="00D17D31">
      <w:pPr>
        <w:pStyle w:val="Name"/>
        <w:rPr>
          <w:sz w:val="56"/>
          <w:szCs w:val="56"/>
        </w:rPr>
      </w:pPr>
      <w:r>
        <w:rPr>
          <w:sz w:val="56"/>
          <w:szCs w:val="56"/>
        </w:rPr>
        <w:t>William Summe</w:t>
      </w:r>
    </w:p>
    <w:p w14:paraId="3EE9E4A3" w14:textId="77777777" w:rsidR="00D17D31" w:rsidRDefault="00D17D31">
      <w:pPr>
        <w:pStyle w:val="ContactInfo"/>
      </w:pPr>
      <w:r>
        <w:t xml:space="preserve">205-276-0598 – </w:t>
      </w:r>
      <w:hyperlink r:id="rId7" w:history="1">
        <w:r>
          <w:rPr>
            <w:rStyle w:val="Hyperlink"/>
          </w:rPr>
          <w:t>wlsumme@gmail.com</w:t>
        </w:r>
      </w:hyperlink>
      <w:r>
        <w:t xml:space="preserve"> - Birmingham, AL </w:t>
      </w:r>
    </w:p>
    <w:p w14:paraId="2DF50DB8" w14:textId="77777777" w:rsidR="00D17D31" w:rsidRDefault="00B32D51">
      <w:pPr>
        <w:pStyle w:val="Heading1"/>
        <w:rPr>
          <w:sz w:val="22"/>
        </w:rPr>
      </w:pPr>
      <w:sdt>
        <w:sdtPr>
          <w:rPr>
            <w:sz w:val="22"/>
          </w:rPr>
          <w:id w:val="-700086752"/>
          <w:placeholder>
            <w:docPart w:val="D50A1771B2624C43A31DCEEBCDC3D7E5"/>
          </w:placeholder>
          <w:temporary/>
          <w:showingPlcHdr/>
        </w:sdtPr>
        <w:sdtEndPr/>
        <w:sdtContent>
          <w:r w:rsidR="00D17D31">
            <w:rPr>
              <w:sz w:val="22"/>
              <w:u w:val="single"/>
            </w:rPr>
            <w:t>Skills Summary</w:t>
          </w:r>
        </w:sdtContent>
      </w:sdt>
    </w:p>
    <w:p w14:paraId="2D1C10C7" w14:textId="77777777" w:rsidR="00D17D31" w:rsidRDefault="00D17D31">
      <w:pPr>
        <w:spacing w:after="180"/>
      </w:pPr>
      <w:r>
        <w:t>A fiercely loyal, hard-working customer service expert specializing in multitasking, time-management, teamwork, and service-industry skills</w:t>
      </w:r>
    </w:p>
    <w:p w14:paraId="28BC8054" w14:textId="77777777" w:rsidR="00D17D31" w:rsidRDefault="00B32D51">
      <w:pPr>
        <w:pStyle w:val="Heading1"/>
        <w:rPr>
          <w:sz w:val="22"/>
        </w:rPr>
      </w:pPr>
      <w:sdt>
        <w:sdtPr>
          <w:rPr>
            <w:sz w:val="22"/>
          </w:rPr>
          <w:id w:val="-739790645"/>
          <w:placeholder>
            <w:docPart w:val="DE4F9AC2225D804A9EA5B3AF995A45BF"/>
          </w:placeholder>
          <w:temporary/>
          <w:showingPlcHdr/>
        </w:sdtPr>
        <w:sdtEndPr/>
        <w:sdtContent>
          <w:r w:rsidR="00D17D31">
            <w:rPr>
              <w:sz w:val="22"/>
              <w:u w:val="single"/>
            </w:rPr>
            <w:t>Education</w:t>
          </w:r>
        </w:sdtContent>
      </w:sdt>
    </w:p>
    <w:p w14:paraId="6293EEC8" w14:textId="77777777" w:rsidR="00D17D31" w:rsidRDefault="00D17D31">
      <w:pPr>
        <w:pStyle w:val="Heading2"/>
        <w:rPr>
          <w:i w:val="0"/>
          <w:iCs/>
          <w:sz w:val="22"/>
          <w:szCs w:val="22"/>
        </w:rPr>
      </w:pPr>
      <w:r>
        <w:rPr>
          <w:sz w:val="22"/>
          <w:szCs w:val="22"/>
        </w:rPr>
        <w:t xml:space="preserve">Advanced Academic Diploma- </w:t>
      </w:r>
      <w:r>
        <w:rPr>
          <w:i w:val="0"/>
          <w:iCs/>
          <w:sz w:val="22"/>
          <w:szCs w:val="22"/>
        </w:rPr>
        <w:t xml:space="preserve">Homewood High School - </w:t>
      </w:r>
      <w:r>
        <w:rPr>
          <w:b w:val="0"/>
          <w:bCs/>
          <w:i w:val="0"/>
          <w:iCs/>
          <w:sz w:val="22"/>
          <w:szCs w:val="22"/>
        </w:rPr>
        <w:t>Graduated 05/2007</w:t>
      </w:r>
    </w:p>
    <w:p w14:paraId="603C4772" w14:textId="77777777" w:rsidR="00D17D31" w:rsidRDefault="00B32D51">
      <w:pPr>
        <w:pStyle w:val="Heading1"/>
        <w:rPr>
          <w:sz w:val="22"/>
        </w:rPr>
      </w:pPr>
      <w:sdt>
        <w:sdtPr>
          <w:rPr>
            <w:sz w:val="22"/>
          </w:rPr>
          <w:id w:val="-970437708"/>
          <w:placeholder>
            <w:docPart w:val="C1B97FA5E9169D43B2ACF7D86795DB51"/>
          </w:placeholder>
          <w:temporary/>
          <w:showingPlcHdr/>
        </w:sdtPr>
        <w:sdtEndPr/>
        <w:sdtContent>
          <w:r w:rsidR="00D17D31">
            <w:rPr>
              <w:sz w:val="22"/>
              <w:u w:val="single"/>
            </w:rPr>
            <w:t>Experience</w:t>
          </w:r>
        </w:sdtContent>
      </w:sdt>
    </w:p>
    <w:p w14:paraId="038DC3A0" w14:textId="77777777" w:rsidR="00D17D31" w:rsidRDefault="00D17D3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Pizzeria GM</w:t>
      </w:r>
    </w:p>
    <w:p w14:paraId="7096711E" w14:textId="77777777" w:rsidR="00D17D31" w:rsidRDefault="00D17D31">
      <w:pPr>
        <w:pStyle w:val="Heading3"/>
        <w:rPr>
          <w:szCs w:val="22"/>
        </w:rPr>
      </w:pPr>
      <w:r>
        <w:rPr>
          <w:szCs w:val="22"/>
        </w:rPr>
        <w:t>Server — 02/2022 - present</w:t>
      </w:r>
    </w:p>
    <w:p w14:paraId="567E7B3E" w14:textId="77777777" w:rsidR="00D17D31" w:rsidRDefault="00D17D31">
      <w:r>
        <w:t>Works autonomously as a food and beverage service industry team member in a local fine casual atmosphere; responsible for customer service and independent transactions</w:t>
      </w:r>
    </w:p>
    <w:p w14:paraId="4D4AD05D" w14:textId="77777777" w:rsidR="00D17D31" w:rsidRDefault="00D17D3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Dreamland BBQ</w:t>
      </w:r>
    </w:p>
    <w:p w14:paraId="4A286DA1" w14:textId="77777777" w:rsidR="00D17D31" w:rsidRDefault="00D17D31">
      <w:pPr>
        <w:pStyle w:val="Heading3"/>
        <w:rPr>
          <w:szCs w:val="22"/>
        </w:rPr>
      </w:pPr>
      <w:r>
        <w:rPr>
          <w:szCs w:val="22"/>
        </w:rPr>
        <w:t>Server — 11/2021 - 06/2022</w:t>
      </w:r>
    </w:p>
    <w:p w14:paraId="0C029E45" w14:textId="77777777" w:rsidR="00D17D31" w:rsidRDefault="00D17D31">
      <w:r>
        <w:t>Food and beverage server; trained new employees</w:t>
      </w:r>
    </w:p>
    <w:p w14:paraId="5B7E7C4E" w14:textId="77777777" w:rsidR="00D17D31" w:rsidRDefault="00D17D3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Saw’s Juke Joint</w:t>
      </w:r>
    </w:p>
    <w:p w14:paraId="1E73A1DE" w14:textId="77777777" w:rsidR="00D17D31" w:rsidRDefault="00D17D31">
      <w:pPr>
        <w:pStyle w:val="Heading3"/>
        <w:rPr>
          <w:szCs w:val="22"/>
        </w:rPr>
      </w:pPr>
      <w:r>
        <w:rPr>
          <w:szCs w:val="22"/>
        </w:rPr>
        <w:t>Server — 08/2019 - 10/2021</w:t>
      </w:r>
    </w:p>
    <w:p w14:paraId="551579D8" w14:textId="77777777" w:rsidR="00D17D31" w:rsidRDefault="00D17D31">
      <w:r>
        <w:t>Worked as a server, host, and expedite position in a fast-paced, family-friendly environment; managed COVID protocols including curbside service and enhanced disinfection protocols</w:t>
      </w:r>
    </w:p>
    <w:p w14:paraId="33F03626" w14:textId="77777777" w:rsidR="00D17D31" w:rsidRDefault="00D17D31">
      <w:pPr>
        <w:pStyle w:val="Heading2"/>
        <w:rPr>
          <w:sz w:val="22"/>
          <w:szCs w:val="22"/>
        </w:rPr>
      </w:pPr>
      <w:proofErr w:type="spellStart"/>
      <w:r>
        <w:rPr>
          <w:sz w:val="22"/>
          <w:szCs w:val="22"/>
        </w:rPr>
        <w:t>Nabeel’s</w:t>
      </w:r>
      <w:proofErr w:type="spellEnd"/>
      <w:r>
        <w:rPr>
          <w:sz w:val="22"/>
          <w:szCs w:val="22"/>
        </w:rPr>
        <w:t xml:space="preserve"> Restaurant</w:t>
      </w:r>
    </w:p>
    <w:p w14:paraId="215A321D" w14:textId="77777777" w:rsidR="00D17D31" w:rsidRDefault="00D17D31">
      <w:pPr>
        <w:pStyle w:val="Heading3"/>
        <w:rPr>
          <w:szCs w:val="22"/>
        </w:rPr>
      </w:pPr>
      <w:r>
        <w:rPr>
          <w:szCs w:val="22"/>
        </w:rPr>
        <w:t>Server — 03/2015 - 06/2019</w:t>
      </w:r>
    </w:p>
    <w:p w14:paraId="1C414200" w14:textId="77777777" w:rsidR="00D17D31" w:rsidRDefault="00D17D31">
      <w:r>
        <w:t>Provided food and beverage service in a family-owned and operated environment; responsible for the orientation of new employees</w:t>
      </w:r>
    </w:p>
    <w:p w14:paraId="0E8DCE13" w14:textId="77777777" w:rsidR="00D17D31" w:rsidRDefault="00D17D31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New York Pizza</w:t>
      </w:r>
    </w:p>
    <w:p w14:paraId="71275ABC" w14:textId="5A9A421C" w:rsidR="00D17D31" w:rsidRDefault="00D17D31">
      <w:pPr>
        <w:pStyle w:val="Heading3"/>
        <w:rPr>
          <w:szCs w:val="22"/>
        </w:rPr>
      </w:pPr>
      <w:r>
        <w:rPr>
          <w:szCs w:val="22"/>
        </w:rPr>
        <w:t xml:space="preserve">Driver — 05/2005 </w:t>
      </w:r>
      <w:r w:rsidR="00074C61">
        <w:rPr>
          <w:szCs w:val="22"/>
        </w:rPr>
        <w:t>-</w:t>
      </w:r>
      <w:r>
        <w:rPr>
          <w:szCs w:val="22"/>
        </w:rPr>
        <w:t xml:space="preserve"> 01/2022</w:t>
      </w:r>
    </w:p>
    <w:p w14:paraId="0DD0C21B" w14:textId="77777777" w:rsidR="00D17D31" w:rsidRDefault="00D17D31">
      <w:r>
        <w:t>Loyal, long-time employee of a local pizza place; served primarily as a delivery driver; managed receipts and credit card vouchers for multiple simultaneous transactions, managed most efficient routes for delivery under pressure and time constraints; also fulfilled roles of server, cook, host, cashier and dishwasher when needed</w:t>
      </w:r>
    </w:p>
    <w:p w14:paraId="1E042E41" w14:textId="5872BCCE" w:rsidR="002944E5" w:rsidRPr="00D17D31" w:rsidRDefault="00D17D31" w:rsidP="00D17D31">
      <w:pPr>
        <w:pStyle w:val="Heading1"/>
        <w:rPr>
          <w:sz w:val="22"/>
        </w:rPr>
      </w:pPr>
      <w:r>
        <w:rPr>
          <w:sz w:val="22"/>
        </w:rPr>
        <w:t>References available upon request</w:t>
      </w:r>
    </w:p>
    <w:sectPr w:rsidR="002944E5" w:rsidRPr="00D17D31" w:rsidSect="00D17D31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75BC" w14:textId="77777777" w:rsidR="000F6670" w:rsidRDefault="000F6670">
      <w:pPr>
        <w:spacing w:after="0" w:line="240" w:lineRule="auto"/>
      </w:pPr>
      <w:r>
        <w:separator/>
      </w:r>
    </w:p>
  </w:endnote>
  <w:endnote w:type="continuationSeparator" w:id="0">
    <w:p w14:paraId="63390E10" w14:textId="77777777" w:rsidR="000F6670" w:rsidRDefault="000F6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5269F" w14:textId="77777777" w:rsidR="002944E5" w:rsidRDefault="00B32D5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FA1A0" w14:textId="77777777" w:rsidR="000F6670" w:rsidRDefault="000F6670">
      <w:pPr>
        <w:spacing w:after="0" w:line="240" w:lineRule="auto"/>
      </w:pPr>
      <w:r>
        <w:separator/>
      </w:r>
    </w:p>
  </w:footnote>
  <w:footnote w:type="continuationSeparator" w:id="0">
    <w:p w14:paraId="4FF845BC" w14:textId="77777777" w:rsidR="000F6670" w:rsidRDefault="000F6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C620" w14:textId="77777777" w:rsidR="002944E5" w:rsidRDefault="00B32D5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134E9" wp14:editId="06F79DE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DBE433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29D5" w14:textId="77777777" w:rsidR="002944E5" w:rsidRDefault="00B32D5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47220F4" wp14:editId="09670FA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ED6E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3978954">
    <w:abstractNumId w:val="9"/>
  </w:num>
  <w:num w:numId="2" w16cid:durableId="2104102715">
    <w:abstractNumId w:val="7"/>
  </w:num>
  <w:num w:numId="3" w16cid:durableId="1490637758">
    <w:abstractNumId w:val="6"/>
  </w:num>
  <w:num w:numId="4" w16cid:durableId="358169409">
    <w:abstractNumId w:val="5"/>
  </w:num>
  <w:num w:numId="5" w16cid:durableId="690886108">
    <w:abstractNumId w:val="4"/>
  </w:num>
  <w:num w:numId="6" w16cid:durableId="454177735">
    <w:abstractNumId w:val="8"/>
  </w:num>
  <w:num w:numId="7" w16cid:durableId="173110236">
    <w:abstractNumId w:val="3"/>
  </w:num>
  <w:num w:numId="8" w16cid:durableId="1495606608">
    <w:abstractNumId w:val="2"/>
  </w:num>
  <w:num w:numId="9" w16cid:durableId="1917201632">
    <w:abstractNumId w:val="1"/>
  </w:num>
  <w:num w:numId="10" w16cid:durableId="110483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31"/>
    <w:rsid w:val="00074C61"/>
    <w:rsid w:val="000F6670"/>
    <w:rsid w:val="002944E5"/>
    <w:rsid w:val="0052679E"/>
    <w:rsid w:val="00887E45"/>
    <w:rsid w:val="00D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820E8"/>
  <w15:chartTrackingRefBased/>
  <w15:docId w15:val="{CCFB0D3A-ABA1-914B-A2D9-3E4BCF0F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semiHidden/>
    <w:unhideWhenUsed/>
    <w:rsid w:val="00D17D31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wlsumme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C14FE74-5C38-B242-9B2D-A026701FA81C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0A1771B2624C43A31DCEEBCDC3D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C3E9E-2455-6040-B6FB-82884345D514}"/>
      </w:docPartPr>
      <w:docPartBody>
        <w:p w:rsidR="00837D8B" w:rsidRDefault="001A4A4E" w:rsidP="001A4A4E">
          <w:pPr>
            <w:pStyle w:val="D50A1771B2624C43A31DCEEBCDC3D7E5"/>
          </w:pPr>
          <w:r>
            <w:t>Skills Summary</w:t>
          </w:r>
        </w:p>
      </w:docPartBody>
    </w:docPart>
    <w:docPart>
      <w:docPartPr>
        <w:name w:val="DE4F9AC2225D804A9EA5B3AF995A4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37B1-F16B-4F47-87B7-57ECA10ABFF5}"/>
      </w:docPartPr>
      <w:docPartBody>
        <w:p w:rsidR="00837D8B" w:rsidRDefault="001A4A4E" w:rsidP="001A4A4E">
          <w:pPr>
            <w:pStyle w:val="DE4F9AC2225D804A9EA5B3AF995A45BF"/>
          </w:pPr>
          <w:r>
            <w:t>Education</w:t>
          </w:r>
        </w:p>
      </w:docPartBody>
    </w:docPart>
    <w:docPart>
      <w:docPartPr>
        <w:name w:val="C1B97FA5E9169D43B2ACF7D86795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178A9-2163-AE41-A469-353EBDBF6F4F}"/>
      </w:docPartPr>
      <w:docPartBody>
        <w:p w:rsidR="00837D8B" w:rsidRDefault="001A4A4E" w:rsidP="001A4A4E">
          <w:pPr>
            <w:pStyle w:val="C1B97FA5E9169D43B2ACF7D86795DB5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4E"/>
    <w:rsid w:val="001A4A4E"/>
    <w:rsid w:val="00837D8B"/>
    <w:rsid w:val="00DD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A1771B2624C43A31DCEEBCDC3D7E5">
    <w:name w:val="D50A1771B2624C43A31DCEEBCDC3D7E5"/>
    <w:rsid w:val="001A4A4E"/>
  </w:style>
  <w:style w:type="paragraph" w:customStyle="1" w:styleId="DE4F9AC2225D804A9EA5B3AF995A45BF">
    <w:name w:val="DE4F9AC2225D804A9EA5B3AF995A45BF"/>
    <w:rsid w:val="001A4A4E"/>
  </w:style>
  <w:style w:type="paragraph" w:customStyle="1" w:styleId="C1B97FA5E9169D43B2ACF7D86795DB51">
    <w:name w:val="C1B97FA5E9169D43B2ACF7D86795DB51"/>
    <w:rsid w:val="001A4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%7b1C14FE74-5C38-B242-9B2D-A026701FA81C%7dtf16392120.dotx</Template>
  <TotalTime>3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Strouss</dc:creator>
  <cp:keywords/>
  <dc:description/>
  <cp:lastModifiedBy>Lauren Strouss</cp:lastModifiedBy>
  <cp:revision>2</cp:revision>
  <dcterms:created xsi:type="dcterms:W3CDTF">2023-04-13T05:14:00Z</dcterms:created>
  <dcterms:modified xsi:type="dcterms:W3CDTF">2023-04-13T05:14:00Z</dcterms:modified>
</cp:coreProperties>
</file>